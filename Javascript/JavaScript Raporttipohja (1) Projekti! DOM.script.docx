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C246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5EEFB0AC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2C59ADFF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0774DE9D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298CF1BF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1F22F585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1B31AD96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5BDD04CB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490DCD84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31921EC4" w14:textId="77777777" w:rsidR="00E23C4D" w:rsidRPr="00B141A9" w:rsidRDefault="00E23C4D" w:rsidP="00E23C4D">
      <w:pPr>
        <w:pStyle w:val="Ytunnisteentyyli"/>
        <w:rPr>
          <w:sz w:val="36"/>
          <w:szCs w:val="36"/>
        </w:rPr>
      </w:pPr>
    </w:p>
    <w:p w14:paraId="4DB30890" w14:textId="44FE81B7" w:rsidR="00E23C4D" w:rsidRPr="00B141A9" w:rsidRDefault="00E23C4D" w:rsidP="00E23C4D">
      <w:pPr>
        <w:pStyle w:val="Ytunnisteentyyli"/>
        <w:rPr>
          <w:b/>
          <w:sz w:val="36"/>
          <w:szCs w:val="36"/>
        </w:rPr>
      </w:pPr>
      <w:r w:rsidRPr="00B141A9">
        <w:rPr>
          <w:sz w:val="36"/>
          <w:szCs w:val="36"/>
        </w:rPr>
        <w:tab/>
      </w:r>
      <w:r w:rsidR="001C500A" w:rsidRPr="00B141A9">
        <w:rPr>
          <w:sz w:val="36"/>
          <w:szCs w:val="36"/>
        </w:rPr>
        <w:t>JavaScript</w:t>
      </w:r>
      <w:r w:rsidR="00D866AC" w:rsidRPr="00B141A9">
        <w:rPr>
          <w:sz w:val="36"/>
          <w:szCs w:val="36"/>
        </w:rPr>
        <w:t xml:space="preserve"> </w:t>
      </w:r>
      <w:r w:rsidR="00D866AC" w:rsidRPr="00B141A9">
        <w:rPr>
          <w:b/>
          <w:sz w:val="36"/>
          <w:szCs w:val="36"/>
        </w:rPr>
        <w:t>Projektiraportti</w:t>
      </w:r>
      <w:r w:rsidR="00180DB4" w:rsidRPr="00B141A9">
        <w:rPr>
          <w:b/>
          <w:sz w:val="36"/>
          <w:szCs w:val="36"/>
        </w:rPr>
        <w:t xml:space="preserve"> </w:t>
      </w:r>
    </w:p>
    <w:p w14:paraId="685C6177" w14:textId="77777777" w:rsidR="00E23C4D" w:rsidRPr="00B141A9" w:rsidRDefault="00E23C4D" w:rsidP="00E23C4D">
      <w:pPr>
        <w:pStyle w:val="Ytunnisteentyyli"/>
        <w:rPr>
          <w:sz w:val="24"/>
          <w:szCs w:val="24"/>
        </w:rPr>
      </w:pPr>
    </w:p>
    <w:p w14:paraId="3B13F450" w14:textId="77777777" w:rsidR="00DC75B7" w:rsidRPr="00B141A9" w:rsidRDefault="00DC75B7" w:rsidP="00E23C4D">
      <w:pPr>
        <w:pStyle w:val="Ytunnisteentyyli"/>
        <w:rPr>
          <w:sz w:val="24"/>
          <w:szCs w:val="24"/>
        </w:rPr>
      </w:pPr>
      <w:r w:rsidRPr="00B141A9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Pr="00B141A9" w:rsidRDefault="008A3519">
          <w:pPr>
            <w:pStyle w:val="Sisllysluettelonotsikko"/>
            <w:rPr>
              <w:sz w:val="24"/>
              <w:szCs w:val="24"/>
            </w:rPr>
          </w:pPr>
          <w:proofErr w:type="spellStart"/>
          <w:r w:rsidRPr="00B141A9">
            <w:rPr>
              <w:sz w:val="24"/>
              <w:szCs w:val="24"/>
            </w:rPr>
            <w:t>Sisällysluettelo</w:t>
          </w:r>
          <w:proofErr w:type="spellEnd"/>
        </w:p>
        <w:p w14:paraId="52DC79FA" w14:textId="77777777" w:rsidR="008A3519" w:rsidRPr="00B141A9" w:rsidRDefault="008A3519" w:rsidP="008A3519">
          <w:pPr>
            <w:rPr>
              <w:sz w:val="24"/>
              <w:szCs w:val="24"/>
              <w:lang w:val="en-US"/>
            </w:rPr>
          </w:pPr>
        </w:p>
        <w:p w14:paraId="124874E8" w14:textId="79EAD05F" w:rsidR="00B6030B" w:rsidRDefault="00557A92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r w:rsidRPr="00B141A9">
            <w:rPr>
              <w:sz w:val="24"/>
              <w:szCs w:val="24"/>
            </w:rPr>
            <w:fldChar w:fldCharType="begin"/>
          </w:r>
          <w:r w:rsidRPr="00B141A9">
            <w:rPr>
              <w:sz w:val="24"/>
              <w:szCs w:val="24"/>
            </w:rPr>
            <w:instrText xml:space="preserve"> TOC \o "1-3" \h \z \u </w:instrText>
          </w:r>
          <w:r w:rsidRPr="00B141A9">
            <w:rPr>
              <w:sz w:val="24"/>
              <w:szCs w:val="24"/>
            </w:rPr>
            <w:fldChar w:fldCharType="separate"/>
          </w:r>
          <w:hyperlink w:anchor="_Toc175928126" w:history="1">
            <w:r w:rsidR="00B6030B" w:rsidRPr="001A2F99">
              <w:rPr>
                <w:rStyle w:val="Hyperlinkki"/>
                <w:b/>
                <w:bCs/>
                <w:noProof/>
              </w:rPr>
              <w:t>1</w:t>
            </w:r>
            <w:r w:rsidR="00B603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="00B6030B" w:rsidRPr="001A2F99">
              <w:rPr>
                <w:rStyle w:val="Hyperlinkki"/>
                <w:b/>
                <w:bCs/>
                <w:noProof/>
              </w:rPr>
              <w:t>Sovelluksen nimi ja kuvaus</w:t>
            </w:r>
            <w:r w:rsidR="00B6030B">
              <w:rPr>
                <w:noProof/>
                <w:webHidden/>
              </w:rPr>
              <w:tab/>
            </w:r>
            <w:r w:rsidR="00B6030B">
              <w:rPr>
                <w:noProof/>
                <w:webHidden/>
              </w:rPr>
              <w:fldChar w:fldCharType="begin"/>
            </w:r>
            <w:r w:rsidR="00B6030B">
              <w:rPr>
                <w:noProof/>
                <w:webHidden/>
              </w:rPr>
              <w:instrText xml:space="preserve"> PAGEREF _Toc175928126 \h </w:instrText>
            </w:r>
            <w:r w:rsidR="00B6030B">
              <w:rPr>
                <w:noProof/>
                <w:webHidden/>
              </w:rPr>
            </w:r>
            <w:r w:rsidR="00B6030B">
              <w:rPr>
                <w:noProof/>
                <w:webHidden/>
              </w:rPr>
              <w:fldChar w:fldCharType="separate"/>
            </w:r>
            <w:r w:rsidR="00B6030B">
              <w:rPr>
                <w:noProof/>
                <w:webHidden/>
              </w:rPr>
              <w:t>3</w:t>
            </w:r>
            <w:r w:rsidR="00B6030B">
              <w:rPr>
                <w:noProof/>
                <w:webHidden/>
              </w:rPr>
              <w:fldChar w:fldCharType="end"/>
            </w:r>
          </w:hyperlink>
        </w:p>
        <w:p w14:paraId="00B9ACC5" w14:textId="1A71B625" w:rsidR="00B6030B" w:rsidRDefault="00B6030B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7" w:history="1">
            <w:r w:rsidRPr="001A2F99">
              <w:rPr>
                <w:rStyle w:val="Hyperlinkki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b/>
                <w:bCs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B5CA" w14:textId="52CCB83B" w:rsidR="00B6030B" w:rsidRDefault="00B6030B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8" w:history="1">
            <w:r w:rsidRPr="001A2F99">
              <w:rPr>
                <w:rStyle w:val="Hyperlinkki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b/>
                <w:bCs/>
                <w:noProof/>
              </w:rPr>
              <w:t>Palaute opettajalle kurssista sekä itse opetuksesta tähän saakka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F760" w14:textId="08577D03" w:rsidR="00B6030B" w:rsidRDefault="00B6030B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29" w:history="1">
            <w:r w:rsidRPr="001A2F99">
              <w:rPr>
                <w:rStyle w:val="Hyperlinkki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b/>
                <w:bCs/>
                <w:noProof/>
              </w:rPr>
              <w:t>Vertaisarviointi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FFF5" w14:textId="0BAD988A" w:rsidR="00B6030B" w:rsidRDefault="00B6030B">
          <w:pPr>
            <w:pStyle w:val="Sisluet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0" w:history="1">
            <w:r w:rsidRPr="001A2F99">
              <w:rPr>
                <w:rStyle w:val="Hyperlinkki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b/>
                <w:bCs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2AED" w14:textId="17819460" w:rsidR="00B6030B" w:rsidRDefault="00B6030B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1" w:history="1">
            <w:r w:rsidRPr="001A2F99">
              <w:rPr>
                <w:rStyle w:val="Hyperlinkk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noProof/>
              </w:rPr>
              <w:t>Verkkosovelluksen osoite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A689" w14:textId="0C755A93" w:rsidR="00B6030B" w:rsidRDefault="00B6030B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2" w:history="1">
            <w:r w:rsidRPr="001A2F99">
              <w:rPr>
                <w:rStyle w:val="Hyperlinkk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noProof/>
              </w:rPr>
              <w:t>Linkki GitHub repositorioon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807B" w14:textId="0DAEA0A8" w:rsidR="00B6030B" w:rsidRDefault="00B6030B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fi-FI"/>
              <w14:ligatures w14:val="standardContextual"/>
            </w:rPr>
          </w:pPr>
          <w:hyperlink w:anchor="_Toc175928133" w:history="1">
            <w:r w:rsidRPr="001A2F99">
              <w:rPr>
                <w:rStyle w:val="Hyperlinkk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fi-FI"/>
                <w14:ligatures w14:val="standardContextual"/>
              </w:rPr>
              <w:tab/>
            </w:r>
            <w:r w:rsidRPr="001A2F99">
              <w:rPr>
                <w:rStyle w:val="Hyperlinkki"/>
                <w:noProof/>
              </w:rPr>
              <w:t>Linkki projektin videoesityksee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2EE2B6B1" w:rsidR="00557A92" w:rsidRPr="00B141A9" w:rsidRDefault="00557A92">
          <w:pPr>
            <w:rPr>
              <w:sz w:val="24"/>
              <w:szCs w:val="24"/>
            </w:rPr>
          </w:pPr>
          <w:r w:rsidRPr="00B141A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B141A9" w:rsidRDefault="00885203" w:rsidP="000C3D76">
      <w:pPr>
        <w:tabs>
          <w:tab w:val="left" w:pos="5550"/>
        </w:tabs>
        <w:rPr>
          <w:b/>
          <w:sz w:val="24"/>
          <w:szCs w:val="24"/>
          <w:lang w:val="en-US"/>
        </w:rPr>
      </w:pPr>
    </w:p>
    <w:p w14:paraId="63CCC850" w14:textId="77777777" w:rsidR="00885203" w:rsidRPr="00B141A9" w:rsidRDefault="00885203" w:rsidP="000C3D76">
      <w:pPr>
        <w:tabs>
          <w:tab w:val="left" w:pos="5550"/>
        </w:tabs>
        <w:rPr>
          <w:b/>
          <w:sz w:val="24"/>
          <w:szCs w:val="24"/>
          <w:lang w:val="en-US"/>
        </w:rPr>
        <w:sectPr w:rsidR="00885203" w:rsidRPr="00B141A9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E57ECAF" w14:textId="2D305126" w:rsidR="005705EE" w:rsidRPr="00B141A9" w:rsidRDefault="005D7FA7" w:rsidP="005705EE">
      <w:pPr>
        <w:pStyle w:val="Otsikko1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Dom-script</w:t>
      </w:r>
      <w:proofErr w:type="spellEnd"/>
      <w:r>
        <w:rPr>
          <w:b/>
          <w:bCs/>
          <w:sz w:val="24"/>
          <w:szCs w:val="24"/>
        </w:rPr>
        <w:t xml:space="preserve"> projekti 1</w:t>
      </w:r>
    </w:p>
    <w:p w14:paraId="0F30C374" w14:textId="06F7223F" w:rsidR="00B141A9" w:rsidRPr="00B141A9" w:rsidRDefault="005D7FA7" w:rsidP="004C263C">
      <w:pPr>
        <w:pStyle w:val="Normalsis"/>
        <w:rPr>
          <w:sz w:val="24"/>
          <w:szCs w:val="24"/>
        </w:rPr>
      </w:pPr>
      <w:r>
        <w:rPr>
          <w:sz w:val="24"/>
          <w:szCs w:val="24"/>
        </w:rPr>
        <w:t>Projektissa loin ohjelman, mikä toimii muistilistana. Muistilistaan voi lisätä asioita/aiheita, merkata ne tehdyksi, tai poistaa lisätyt asiat.</w:t>
      </w:r>
    </w:p>
    <w:p w14:paraId="7E5F5819" w14:textId="77777777" w:rsidR="00B141A9" w:rsidRPr="00B141A9" w:rsidRDefault="00B141A9" w:rsidP="004C263C">
      <w:pPr>
        <w:pStyle w:val="Normalsis"/>
        <w:rPr>
          <w:sz w:val="24"/>
          <w:szCs w:val="24"/>
        </w:rPr>
      </w:pPr>
    </w:p>
    <w:p w14:paraId="2AC3A933" w14:textId="77777777" w:rsidR="00B141A9" w:rsidRPr="00B141A9" w:rsidRDefault="00B141A9" w:rsidP="00B141A9">
      <w:pPr>
        <w:pStyle w:val="Otsikko1"/>
        <w:rPr>
          <w:b/>
          <w:bCs/>
          <w:sz w:val="24"/>
          <w:szCs w:val="24"/>
        </w:rPr>
      </w:pPr>
      <w:bookmarkStart w:id="0" w:name="_Toc175928127"/>
      <w:r w:rsidRPr="00B141A9">
        <w:rPr>
          <w:b/>
          <w:bCs/>
          <w:sz w:val="24"/>
          <w:szCs w:val="24"/>
        </w:rPr>
        <w:t>Oma arvio työstä ja oman osaamisen kehittymisestä</w:t>
      </w:r>
      <w:bookmarkEnd w:id="0"/>
    </w:p>
    <w:p w14:paraId="2708A00D" w14:textId="76711C16" w:rsidR="005705EE" w:rsidRPr="00B141A9" w:rsidRDefault="005705EE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Mielestäni onnistu</w:t>
      </w:r>
      <w:r w:rsidR="005D7FA7">
        <w:rPr>
          <w:i/>
          <w:iCs/>
          <w:sz w:val="24"/>
          <w:szCs w:val="24"/>
        </w:rPr>
        <w:t>in luomaan toimivan ja ulkonäöllisesti siistin ohjelman.</w:t>
      </w:r>
    </w:p>
    <w:p w14:paraId="7048C4E4" w14:textId="3F236150" w:rsidR="004C263C" w:rsidRPr="00B141A9" w:rsidRDefault="000F6A87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Parantamista olis</w:t>
      </w:r>
      <w:r w:rsidR="005D7FA7">
        <w:rPr>
          <w:i/>
          <w:iCs/>
          <w:sz w:val="24"/>
          <w:szCs w:val="24"/>
        </w:rPr>
        <w:t>i oppia koodikieltä enemmän ilman että sitä tarvitsisi etsiä muualta.</w:t>
      </w:r>
    </w:p>
    <w:p w14:paraId="3DCF0193" w14:textId="66422993" w:rsidR="00B141A9" w:rsidRPr="00B141A9" w:rsidRDefault="00B141A9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Sovelluksesta jäi puuttumaa</w:t>
      </w:r>
      <w:r w:rsidR="005D7FA7">
        <w:rPr>
          <w:i/>
          <w:iCs/>
          <w:sz w:val="24"/>
          <w:szCs w:val="24"/>
        </w:rPr>
        <w:t>n kaikki extra, pidin sovelluksen simppelinä.</w:t>
      </w:r>
    </w:p>
    <w:p w14:paraId="1AE1AADD" w14:textId="50E6AEAE" w:rsidR="000B2796" w:rsidRPr="00B141A9" w:rsidRDefault="000B2796" w:rsidP="00B141A9">
      <w:pPr>
        <w:pStyle w:val="Normalsis"/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Koen, että olen oppinu</w:t>
      </w:r>
      <w:r w:rsidR="005D7FA7">
        <w:rPr>
          <w:i/>
          <w:iCs/>
          <w:sz w:val="24"/>
          <w:szCs w:val="24"/>
        </w:rPr>
        <w:t xml:space="preserve">t </w:t>
      </w:r>
      <w:proofErr w:type="spellStart"/>
      <w:r w:rsidR="005D7FA7">
        <w:rPr>
          <w:i/>
          <w:iCs/>
          <w:sz w:val="24"/>
          <w:szCs w:val="24"/>
        </w:rPr>
        <w:t>javascriptistä</w:t>
      </w:r>
      <w:proofErr w:type="spellEnd"/>
      <w:r w:rsidR="005D7FA7">
        <w:rPr>
          <w:i/>
          <w:iCs/>
          <w:sz w:val="24"/>
          <w:szCs w:val="24"/>
        </w:rPr>
        <w:t xml:space="preserve"> jonkin verran, mutta en vielä tarpeeksi.</w:t>
      </w:r>
    </w:p>
    <w:p w14:paraId="3C8E4EDC" w14:textId="5A857493" w:rsidR="00B141A9" w:rsidRPr="00B141A9" w:rsidRDefault="00B141A9" w:rsidP="00B141A9">
      <w:pPr>
        <w:pStyle w:val="Normalsis"/>
        <w:ind w:left="431"/>
        <w:rPr>
          <w:i/>
          <w:iCs/>
          <w:sz w:val="24"/>
          <w:szCs w:val="24"/>
        </w:rPr>
      </w:pPr>
    </w:p>
    <w:p w14:paraId="656B17D9" w14:textId="62F035B4" w:rsidR="005705EE" w:rsidRPr="00B141A9" w:rsidRDefault="000F6A87" w:rsidP="00B141A9">
      <w:pPr>
        <w:pStyle w:val="Normalsis"/>
        <w:tabs>
          <w:tab w:val="left" w:pos="7513"/>
        </w:tabs>
        <w:ind w:left="431"/>
        <w:rPr>
          <w:i/>
          <w:iCs/>
          <w:sz w:val="24"/>
          <w:szCs w:val="24"/>
        </w:rPr>
      </w:pPr>
      <w:r w:rsidRPr="00B141A9">
        <w:rPr>
          <w:i/>
          <w:iCs/>
          <w:sz w:val="24"/>
          <w:szCs w:val="24"/>
        </w:rPr>
        <w:t>Antaisin itselleni</w:t>
      </w:r>
      <w:r w:rsidR="00B141A9" w:rsidRPr="00B141A9">
        <w:rPr>
          <w:i/>
          <w:iCs/>
          <w:sz w:val="24"/>
          <w:szCs w:val="24"/>
        </w:rPr>
        <w:t xml:space="preserve"> pisteitä </w:t>
      </w:r>
      <w:proofErr w:type="gramStart"/>
      <w:r w:rsidR="00B141A9" w:rsidRPr="00B141A9">
        <w:rPr>
          <w:i/>
          <w:iCs/>
          <w:sz w:val="24"/>
          <w:szCs w:val="24"/>
        </w:rPr>
        <w:t xml:space="preserve">seuraavasti: </w:t>
      </w:r>
      <w:r w:rsidRPr="00B141A9">
        <w:rPr>
          <w:i/>
          <w:iCs/>
          <w:sz w:val="24"/>
          <w:szCs w:val="24"/>
        </w:rPr>
        <w:t xml:space="preserve"> </w:t>
      </w:r>
      <w:r w:rsidR="005D7FA7">
        <w:rPr>
          <w:i/>
          <w:iCs/>
          <w:sz w:val="24"/>
          <w:szCs w:val="24"/>
        </w:rPr>
        <w:t>5</w:t>
      </w:r>
      <w:proofErr w:type="gramEnd"/>
      <w:r w:rsidRPr="00B141A9">
        <w:rPr>
          <w:i/>
          <w:iCs/>
          <w:sz w:val="24"/>
          <w:szCs w:val="24"/>
        </w:rPr>
        <w:t>/</w:t>
      </w:r>
      <w:r w:rsidR="005D7FA7">
        <w:rPr>
          <w:i/>
          <w:iCs/>
          <w:sz w:val="24"/>
          <w:szCs w:val="24"/>
        </w:rPr>
        <w:t>10</w:t>
      </w:r>
      <w:r w:rsidR="00D866AC" w:rsidRPr="00B141A9">
        <w:rPr>
          <w:i/>
          <w:iCs/>
          <w:sz w:val="24"/>
          <w:szCs w:val="24"/>
        </w:rPr>
        <w:t xml:space="preserve"> </w:t>
      </w:r>
      <w:r w:rsidRPr="00B141A9">
        <w:rPr>
          <w:i/>
          <w:iCs/>
          <w:sz w:val="24"/>
          <w:szCs w:val="24"/>
        </w:rPr>
        <w:t>p</w:t>
      </w:r>
      <w:r w:rsidR="005D7FA7">
        <w:rPr>
          <w:i/>
          <w:iCs/>
          <w:sz w:val="24"/>
          <w:szCs w:val="24"/>
        </w:rPr>
        <w:t xml:space="preserve"> (koska projektiin olisi voinut nähdä lisää aikaa ja rakkautta)</w:t>
      </w:r>
    </w:p>
    <w:p w14:paraId="7D860019" w14:textId="77777777" w:rsidR="00B141A9" w:rsidRPr="00B141A9" w:rsidRDefault="00B141A9" w:rsidP="00B141A9">
      <w:pPr>
        <w:pStyle w:val="Normalsis"/>
        <w:tabs>
          <w:tab w:val="left" w:pos="7513"/>
        </w:tabs>
        <w:ind w:left="431"/>
        <w:rPr>
          <w:i/>
          <w:iCs/>
          <w:sz w:val="24"/>
          <w:szCs w:val="24"/>
        </w:rPr>
      </w:pPr>
    </w:p>
    <w:p w14:paraId="3DEB1D0C" w14:textId="56F047DC" w:rsidR="00070362" w:rsidRPr="00B141A9" w:rsidRDefault="00070362" w:rsidP="00070362">
      <w:pPr>
        <w:pStyle w:val="Otsikko1"/>
        <w:rPr>
          <w:b/>
          <w:bCs/>
          <w:sz w:val="24"/>
          <w:szCs w:val="24"/>
        </w:rPr>
      </w:pPr>
      <w:bookmarkStart w:id="1" w:name="_Toc119942857"/>
      <w:bookmarkStart w:id="2" w:name="_Toc175928128"/>
      <w:r w:rsidRPr="00B141A9">
        <w:rPr>
          <w:b/>
          <w:bCs/>
          <w:sz w:val="24"/>
          <w:szCs w:val="24"/>
        </w:rPr>
        <w:t>Palaute opettajalle kurssista sekä itse opetuksesta</w:t>
      </w:r>
      <w:bookmarkEnd w:id="1"/>
      <w:r w:rsidR="00D866AC" w:rsidRPr="00B141A9">
        <w:rPr>
          <w:b/>
          <w:bCs/>
          <w:sz w:val="24"/>
          <w:szCs w:val="24"/>
        </w:rPr>
        <w:t xml:space="preserve"> tähän saakka</w:t>
      </w:r>
      <w:bookmarkEnd w:id="2"/>
    </w:p>
    <w:p w14:paraId="649CF01B" w14:textId="075CEEC7" w:rsidR="00070362" w:rsidRPr="00B141A9" w:rsidRDefault="00070362" w:rsidP="00B141A9">
      <w:pPr>
        <w:pStyle w:val="Normalsis"/>
        <w:ind w:left="431"/>
        <w:rPr>
          <w:sz w:val="24"/>
          <w:szCs w:val="24"/>
        </w:rPr>
      </w:pPr>
      <w:r w:rsidRPr="00B141A9">
        <w:rPr>
          <w:sz w:val="24"/>
          <w:szCs w:val="24"/>
        </w:rPr>
        <w:t>Kurssi sek</w:t>
      </w:r>
      <w:r w:rsidR="00582FF3" w:rsidRPr="00B141A9">
        <w:rPr>
          <w:sz w:val="24"/>
          <w:szCs w:val="24"/>
        </w:rPr>
        <w:t>ä lähi</w:t>
      </w:r>
      <w:r w:rsidRPr="00B141A9">
        <w:rPr>
          <w:sz w:val="24"/>
          <w:szCs w:val="24"/>
        </w:rPr>
        <w:t>opetus tuntui</w:t>
      </w:r>
      <w:r w:rsidR="005D7FA7">
        <w:rPr>
          <w:sz w:val="24"/>
          <w:szCs w:val="24"/>
        </w:rPr>
        <w:t xml:space="preserve"> hyvältä! Parasta lähiopetusta!</w:t>
      </w:r>
    </w:p>
    <w:p w14:paraId="53C40956" w14:textId="77777777" w:rsidR="00B141A9" w:rsidRPr="00B141A9" w:rsidRDefault="00B141A9" w:rsidP="00B141A9">
      <w:pPr>
        <w:pStyle w:val="Normalsis"/>
        <w:ind w:left="431"/>
        <w:rPr>
          <w:sz w:val="24"/>
          <w:szCs w:val="24"/>
        </w:rPr>
      </w:pPr>
    </w:p>
    <w:p w14:paraId="105899AF" w14:textId="66BA2C06" w:rsidR="00B141A9" w:rsidRPr="00B141A9" w:rsidRDefault="00B141A9" w:rsidP="00B141A9">
      <w:pPr>
        <w:pStyle w:val="Otsikko1"/>
        <w:rPr>
          <w:b/>
          <w:bCs/>
          <w:sz w:val="24"/>
          <w:szCs w:val="24"/>
        </w:rPr>
      </w:pPr>
      <w:bookmarkStart w:id="3" w:name="_Toc175928129"/>
      <w:r w:rsidRPr="00B141A9">
        <w:rPr>
          <w:b/>
          <w:bCs/>
          <w:sz w:val="24"/>
          <w:szCs w:val="24"/>
        </w:rPr>
        <w:t>Vertaisarviointi</w:t>
      </w:r>
      <w:bookmarkEnd w:id="3"/>
    </w:p>
    <w:p w14:paraId="7E07E7E8" w14:textId="4D20A5A7" w:rsidR="00B141A9" w:rsidRPr="00B141A9" w:rsidRDefault="005D7FA7" w:rsidP="00B141A9">
      <w:pPr>
        <w:pStyle w:val="Normalsis"/>
        <w:ind w:left="431"/>
        <w:rPr>
          <w:sz w:val="24"/>
          <w:szCs w:val="24"/>
        </w:rPr>
      </w:pPr>
      <w:r>
        <w:rPr>
          <w:sz w:val="24"/>
          <w:szCs w:val="24"/>
        </w:rPr>
        <w:t>Projektissa minulla ei paria ollut, mutta pyrimme tiiviissä porukassa puimaan koodaamiseen liittyviä aiheita, jos jollekulle tulee seinä vastaan koodia kirjoittaessaan.</w:t>
      </w:r>
    </w:p>
    <w:p w14:paraId="14137D48" w14:textId="13EFF6FC" w:rsidR="00070362" w:rsidRPr="00B141A9" w:rsidRDefault="00070362" w:rsidP="00070362">
      <w:pPr>
        <w:pStyle w:val="Normalsis"/>
        <w:rPr>
          <w:sz w:val="24"/>
          <w:szCs w:val="24"/>
        </w:rPr>
      </w:pPr>
    </w:p>
    <w:p w14:paraId="62EBDAEF" w14:textId="77777777" w:rsidR="00D866AC" w:rsidRPr="00B141A9" w:rsidRDefault="00D866AC" w:rsidP="00582FF3">
      <w:pPr>
        <w:pStyle w:val="Otsikko1"/>
        <w:rPr>
          <w:b/>
          <w:bCs/>
          <w:sz w:val="24"/>
          <w:szCs w:val="24"/>
        </w:rPr>
      </w:pPr>
      <w:bookmarkStart w:id="4" w:name="_Toc175928130"/>
      <w:r w:rsidRPr="00B141A9">
        <w:rPr>
          <w:b/>
          <w:bCs/>
          <w:sz w:val="24"/>
          <w:szCs w:val="24"/>
        </w:rPr>
        <w:lastRenderedPageBreak/>
        <w:t>Linkit</w:t>
      </w:r>
      <w:bookmarkEnd w:id="4"/>
    </w:p>
    <w:p w14:paraId="0AD2F566" w14:textId="58A03F4C" w:rsidR="00D866AC" w:rsidRPr="00B141A9" w:rsidRDefault="00582FF3" w:rsidP="00A41388">
      <w:pPr>
        <w:pStyle w:val="Otsikko2"/>
        <w:rPr>
          <w:b/>
          <w:bCs/>
          <w:sz w:val="24"/>
          <w:szCs w:val="24"/>
        </w:rPr>
      </w:pPr>
      <w:bookmarkStart w:id="5" w:name="_Toc175928131"/>
      <w:r w:rsidRPr="00B141A9">
        <w:rPr>
          <w:sz w:val="24"/>
          <w:szCs w:val="24"/>
        </w:rPr>
        <w:t>Verkkos</w:t>
      </w:r>
      <w:r w:rsidR="00B141A9" w:rsidRPr="00B141A9">
        <w:rPr>
          <w:sz w:val="24"/>
          <w:szCs w:val="24"/>
        </w:rPr>
        <w:t>ovelluksen</w:t>
      </w:r>
      <w:r w:rsidRPr="00B141A9">
        <w:rPr>
          <w:sz w:val="24"/>
          <w:szCs w:val="24"/>
        </w:rPr>
        <w:t xml:space="preserve"> osoite</w:t>
      </w:r>
      <w:r w:rsidR="00D866AC" w:rsidRPr="00B141A9">
        <w:rPr>
          <w:sz w:val="24"/>
          <w:szCs w:val="24"/>
        </w:rPr>
        <w:t xml:space="preserve"> -</w:t>
      </w:r>
      <w:bookmarkEnd w:id="5"/>
      <w:r w:rsidR="005D7FA7">
        <w:rPr>
          <w:sz w:val="24"/>
          <w:szCs w:val="24"/>
        </w:rPr>
        <w:t xml:space="preserve"> </w:t>
      </w:r>
      <w:r w:rsidR="00D866AC" w:rsidRPr="00B141A9">
        <w:rPr>
          <w:b/>
          <w:bCs/>
          <w:sz w:val="24"/>
          <w:szCs w:val="24"/>
        </w:rPr>
        <w:t xml:space="preserve"> </w:t>
      </w:r>
      <w:r w:rsidR="005D7FA7" w:rsidRPr="005D7FA7">
        <w:rPr>
          <w:b/>
          <w:bCs/>
          <w:sz w:val="24"/>
          <w:szCs w:val="24"/>
        </w:rPr>
        <w:t>https://eemelilehessalodomprojekti1.netlify.app/</w:t>
      </w:r>
    </w:p>
    <w:p w14:paraId="177E51C2" w14:textId="1D96ABBF" w:rsidR="00D866AC" w:rsidRPr="00B141A9" w:rsidRDefault="00D866AC" w:rsidP="00A41388">
      <w:pPr>
        <w:pStyle w:val="Otsikko2"/>
        <w:rPr>
          <w:sz w:val="24"/>
          <w:szCs w:val="24"/>
        </w:rPr>
      </w:pPr>
      <w:bookmarkStart w:id="6" w:name="_Toc175928132"/>
      <w:r w:rsidRPr="00B141A9">
        <w:rPr>
          <w:sz w:val="24"/>
          <w:szCs w:val="24"/>
        </w:rPr>
        <w:t xml:space="preserve">Linkki GitHub </w:t>
      </w:r>
      <w:proofErr w:type="spellStart"/>
      <w:r w:rsidRPr="00B141A9">
        <w:rPr>
          <w:sz w:val="24"/>
          <w:szCs w:val="24"/>
        </w:rPr>
        <w:t>repositorioon</w:t>
      </w:r>
      <w:bookmarkEnd w:id="6"/>
      <w:proofErr w:type="spellEnd"/>
      <w:r w:rsidR="005D7FA7">
        <w:rPr>
          <w:sz w:val="24"/>
          <w:szCs w:val="24"/>
        </w:rPr>
        <w:t xml:space="preserve">: </w:t>
      </w:r>
      <w:r w:rsidR="005D7FA7" w:rsidRPr="005D7FA7">
        <w:rPr>
          <w:sz w:val="24"/>
          <w:szCs w:val="24"/>
        </w:rPr>
        <w:t>https://github.com/Einghal/Javascript1/tree/main/Javascript/To-Do%20list</w:t>
      </w:r>
    </w:p>
    <w:p w14:paraId="26699DCB" w14:textId="57F084EB" w:rsidR="000C56C2" w:rsidRPr="00B141A9" w:rsidRDefault="00D866AC" w:rsidP="00B141A9">
      <w:pPr>
        <w:pStyle w:val="Otsikko2"/>
        <w:rPr>
          <w:sz w:val="24"/>
          <w:szCs w:val="24"/>
        </w:rPr>
      </w:pPr>
      <w:bookmarkStart w:id="7" w:name="_Toc175928133"/>
      <w:r w:rsidRPr="00B141A9">
        <w:rPr>
          <w:sz w:val="24"/>
          <w:szCs w:val="24"/>
        </w:rPr>
        <w:t xml:space="preserve">Linkki projektin </w:t>
      </w:r>
      <w:proofErr w:type="spellStart"/>
      <w:r w:rsidRPr="00B141A9">
        <w:rPr>
          <w:sz w:val="24"/>
          <w:szCs w:val="24"/>
        </w:rPr>
        <w:t>videoesityksee</w:t>
      </w:r>
      <w:bookmarkEnd w:id="7"/>
      <w:proofErr w:type="spellEnd"/>
      <w:r w:rsidR="005D7FA7">
        <w:rPr>
          <w:sz w:val="24"/>
          <w:szCs w:val="24"/>
        </w:rPr>
        <w:t xml:space="preserve">: </w:t>
      </w:r>
      <w:r w:rsidR="005D7FA7" w:rsidRPr="005D7FA7">
        <w:rPr>
          <w:sz w:val="24"/>
          <w:szCs w:val="24"/>
        </w:rPr>
        <w:t>https://www.youtube.com/watch?v=vDM2gMi0gIU</w:t>
      </w:r>
    </w:p>
    <w:sectPr w:rsidR="000C56C2" w:rsidRPr="00B141A9" w:rsidSect="0015630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D22E1" w14:textId="77777777" w:rsidR="000E333D" w:rsidRDefault="000E333D" w:rsidP="002C3FB0">
      <w:r>
        <w:separator/>
      </w:r>
    </w:p>
  </w:endnote>
  <w:endnote w:type="continuationSeparator" w:id="0">
    <w:p w14:paraId="221385C1" w14:textId="77777777" w:rsidR="000E333D" w:rsidRDefault="000E333D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FCC36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36709" w14:textId="77777777" w:rsidR="000E333D" w:rsidRDefault="000E333D" w:rsidP="002C3FB0">
      <w:r>
        <w:separator/>
      </w:r>
    </w:p>
  </w:footnote>
  <w:footnote w:type="continuationSeparator" w:id="0">
    <w:p w14:paraId="4EB07CA7" w14:textId="77777777" w:rsidR="000E333D" w:rsidRDefault="000E333D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F206C" w14:textId="35DAFA2B" w:rsidR="00E23C4D" w:rsidRDefault="005D7FA7" w:rsidP="00830EBD">
    <w:pPr>
      <w:pStyle w:val="Ytunnisteentyyli"/>
      <w:tabs>
        <w:tab w:val="left" w:pos="5216"/>
        <w:tab w:val="left" w:pos="9129"/>
      </w:tabs>
    </w:pPr>
    <w:r>
      <w:rPr>
        <w:i/>
        <w:iCs/>
      </w:rPr>
      <w:t>Eemeli Lehessalo</w:t>
    </w:r>
    <w:r w:rsidR="00E23C4D">
      <w:tab/>
    </w:r>
    <w:r w:rsidR="004860BA">
      <w:rPr>
        <w:b/>
      </w:rPr>
      <w:t>Projektir</w:t>
    </w:r>
    <w:r w:rsidR="00EB044E">
      <w:rPr>
        <w:b/>
      </w:rPr>
      <w:t xml:space="preserve">aportti </w:t>
    </w:r>
  </w:p>
  <w:p w14:paraId="72AB9896" w14:textId="6A51056F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WEB sovelluskehitys JavaScriptillä</w:t>
    </w:r>
    <w:r w:rsidR="007627F8">
      <w:t xml:space="preserve"> </w:t>
    </w:r>
    <w:r>
      <w:t xml:space="preserve">/ </w:t>
    </w:r>
    <w:r w:rsidR="00B141A9">
      <w:t>Stenberg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5EDC7A01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5D7FA7">
      <w:t>10.10.2024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5785F204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5D73EA">
      <w:t>Date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E333D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2453C"/>
    <w:rsid w:val="00432577"/>
    <w:rsid w:val="0043511F"/>
    <w:rsid w:val="00442E03"/>
    <w:rsid w:val="00445979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308D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D7FA7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2BAF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2AA6"/>
    <w:rsid w:val="00B27964"/>
    <w:rsid w:val="00B45A21"/>
    <w:rsid w:val="00B45C88"/>
    <w:rsid w:val="00B53B0B"/>
    <w:rsid w:val="00B53EF8"/>
    <w:rsid w:val="00B6030B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1401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A5E4D"/>
  <w15:chartTrackingRefBased/>
  <w15:docId w15:val="{8054A355-4C8D-4829-8CAF-4FBF3B14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717528-29c4-4328-b9ee-09355c8dbeae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  <_activity xmlns="23973308-f8dc-4e9f-bc7a-dc0402eeea2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532D00664DA3F4DB6DA0727C5F8A5CB" ma:contentTypeVersion="7" ma:contentTypeDescription="Luo uusi asiakirja." ma:contentTypeScope="" ma:versionID="181f5e405a52ad9ba9cda41b9a27c87f">
  <xsd:schema xmlns:xsd="http://www.w3.org/2001/XMLSchema" xmlns:xs="http://www.w3.org/2001/XMLSchema" xmlns:p="http://schemas.microsoft.com/office/2006/metadata/properties" xmlns:ns3="23973308-f8dc-4e9f-bc7a-dc0402eeea2a" xmlns:ns4="d8717528-29c4-4328-b9ee-09355c8dbeae" targetNamespace="http://schemas.microsoft.com/office/2006/metadata/properties" ma:root="true" ma:fieldsID="958822f79aaede664aaae413abcf5736" ns3:_="" ns4:_="">
    <xsd:import namespace="23973308-f8dc-4e9f-bc7a-dc0402eeea2a"/>
    <xsd:import namespace="d8717528-29c4-4328-b9ee-09355c8db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3308-f8dc-4e9f-bc7a-dc0402eee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17528-29c4-4328-b9ee-09355c8d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d8717528-29c4-4328-b9ee-09355c8dbeae"/>
    <ds:schemaRef ds:uri="23973308-f8dc-4e9f-bc7a-dc0402eeea2a"/>
  </ds:schemaRefs>
</ds:datastoreItem>
</file>

<file path=customXml/itemProps4.xml><?xml version="1.0" encoding="utf-8"?>
<ds:datastoreItem xmlns:ds="http://schemas.openxmlformats.org/officeDocument/2006/customXml" ds:itemID="{14F84724-D645-4027-BA6B-383B3EF7D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3308-f8dc-4e9f-bc7a-dc0402eeea2a"/>
    <ds:schemaRef ds:uri="d8717528-29c4-4328-b9ee-09355c8db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raporttipohja%20pitkä%20asiakirja.dotx</Template>
  <TotalTime>1</TotalTime>
  <Pages>4</Pages>
  <Words>230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Lehessalo</dc:creator>
  <cp:keywords/>
  <dc:description/>
  <cp:lastModifiedBy>Eemeli Lehessalo</cp:lastModifiedBy>
  <cp:revision>2</cp:revision>
  <dcterms:created xsi:type="dcterms:W3CDTF">2024-10-10T10:43:00Z</dcterms:created>
  <dcterms:modified xsi:type="dcterms:W3CDTF">2024-10-10T10:43:00Z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0x0101008532D00664DA3F4DB6DA0727C5F8A5CB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